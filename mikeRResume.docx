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C360" w14:textId="77777777" w:rsidR="00945909" w:rsidRDefault="00114784">
      <w:pPr>
        <w:spacing w:after="0" w:line="240" w:lineRule="auto"/>
        <w:rPr>
          <w:b/>
          <w:color w:val="3C3C3C"/>
          <w:sz w:val="39"/>
          <w:szCs w:val="39"/>
        </w:rPr>
      </w:pPr>
      <w:r>
        <w:rPr>
          <w:b/>
          <w:color w:val="3C3C3C"/>
          <w:sz w:val="39"/>
          <w:szCs w:val="39"/>
        </w:rPr>
        <w:t>Michael Ramanjulu</w:t>
      </w:r>
    </w:p>
    <w:p w14:paraId="17A41969" w14:textId="167E2EAD" w:rsidR="00945909" w:rsidRDefault="00114784">
      <w:pPr>
        <w:spacing w:after="0" w:line="240" w:lineRule="auto"/>
        <w:rPr>
          <w:b/>
          <w:i/>
          <w:color w:val="3C3C3C"/>
          <w:sz w:val="25"/>
          <w:szCs w:val="25"/>
        </w:rPr>
      </w:pPr>
      <w:r>
        <w:rPr>
          <w:b/>
          <w:i/>
          <w:color w:val="3C3C3C"/>
          <w:sz w:val="25"/>
          <w:szCs w:val="25"/>
        </w:rPr>
        <w:t>Web Developer</w:t>
      </w:r>
    </w:p>
    <w:p w14:paraId="0D6F9B54" w14:textId="77777777" w:rsidR="00945909" w:rsidRDefault="00114784">
      <w:pPr>
        <w:spacing w:after="48" w:line="240" w:lineRule="auto"/>
        <w:jc w:val="right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Email: </w:t>
      </w:r>
      <w:r>
        <w:rPr>
          <w:color w:val="0000FF"/>
          <w:sz w:val="16"/>
          <w:szCs w:val="16"/>
          <w:u w:val="single"/>
        </w:rPr>
        <w:t>mramanjulu94@gmail.com</w:t>
      </w:r>
    </w:p>
    <w:p w14:paraId="0DA69240" w14:textId="77777777" w:rsidR="00945909" w:rsidRDefault="00114784">
      <w:pPr>
        <w:spacing w:after="48" w:line="240" w:lineRule="auto"/>
        <w:jc w:val="right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Phone: 610-551-6383</w:t>
      </w:r>
    </w:p>
    <w:p w14:paraId="4A456596" w14:textId="77777777" w:rsidR="00945909" w:rsidRDefault="00114784">
      <w:pPr>
        <w:spacing w:after="48" w:line="240" w:lineRule="auto"/>
        <w:jc w:val="right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US Citizen</w:t>
      </w:r>
    </w:p>
    <w:p w14:paraId="6356F824" w14:textId="77777777" w:rsidR="00945909" w:rsidRDefault="00945909">
      <w:pPr>
        <w:spacing w:after="48" w:line="240" w:lineRule="auto"/>
        <w:rPr>
          <w:color w:val="666666"/>
          <w:sz w:val="21"/>
          <w:szCs w:val="21"/>
        </w:rPr>
      </w:pPr>
    </w:p>
    <w:p w14:paraId="1A7A7651" w14:textId="77777777" w:rsidR="00945909" w:rsidRDefault="00945909">
      <w:pPr>
        <w:spacing w:after="48" w:line="240" w:lineRule="auto"/>
        <w:rPr>
          <w:color w:val="666666"/>
          <w:sz w:val="21"/>
          <w:szCs w:val="21"/>
        </w:rPr>
        <w:sectPr w:rsidR="00945909"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</w:p>
    <w:p w14:paraId="6719B0DA" w14:textId="77777777" w:rsidR="00945909" w:rsidRDefault="00114784">
      <w:pPr>
        <w:spacing w:after="0" w:line="240" w:lineRule="auto"/>
        <w:rPr>
          <w:b/>
          <w:color w:val="555555"/>
          <w:sz w:val="24"/>
          <w:szCs w:val="24"/>
          <w:highlight w:val="white"/>
        </w:rPr>
      </w:pPr>
      <w:r>
        <w:rPr>
          <w:b/>
          <w:color w:val="555555"/>
          <w:sz w:val="24"/>
          <w:szCs w:val="24"/>
          <w:highlight w:val="white"/>
        </w:rPr>
        <w:t xml:space="preserve">OBJECTIVE </w:t>
      </w:r>
    </w:p>
    <w:p w14:paraId="5FA29A92" w14:textId="5748F5E2" w:rsidR="00945909" w:rsidRDefault="00114784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- Pursuing Web Developement</w:t>
      </w:r>
    </w:p>
    <w:p w14:paraId="7C10CB25" w14:textId="153DD7D9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Furthering my career by pursuing a position as a Web Developer. Planning to enhance these those skills with my next opportunity/further education in order to develop new skills in </w:t>
      </w:r>
      <w:r w:rsidR="008A7E53">
        <w:rPr>
          <w:color w:val="555555"/>
          <w:sz w:val="20"/>
          <w:szCs w:val="20"/>
          <w:highlight w:val="white"/>
        </w:rPr>
        <w:t xml:space="preserve">Web Development. Took a career change in mental health, but I’m looking to get back into web development </w:t>
      </w:r>
    </w:p>
    <w:p w14:paraId="2B4E512A" w14:textId="77777777" w:rsidR="00945909" w:rsidRDefault="00114784">
      <w:pPr>
        <w:spacing w:after="0" w:line="240" w:lineRule="auto"/>
        <w:rPr>
          <w:b/>
          <w:color w:val="555555"/>
          <w:sz w:val="24"/>
          <w:szCs w:val="24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 </w:t>
      </w:r>
    </w:p>
    <w:p w14:paraId="768C8282" w14:textId="77777777" w:rsidR="00945909" w:rsidRDefault="00114784">
      <w:pPr>
        <w:spacing w:after="0" w:line="240" w:lineRule="auto"/>
        <w:rPr>
          <w:b/>
          <w:color w:val="555555"/>
          <w:sz w:val="24"/>
          <w:szCs w:val="24"/>
          <w:highlight w:val="white"/>
        </w:rPr>
      </w:pPr>
      <w:r>
        <w:rPr>
          <w:b/>
          <w:color w:val="555555"/>
          <w:sz w:val="24"/>
          <w:szCs w:val="24"/>
          <w:highlight w:val="white"/>
        </w:rPr>
        <w:t xml:space="preserve">PROFESSIONAL EXPERIENCE </w:t>
      </w:r>
    </w:p>
    <w:p w14:paraId="0777B5A8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3 years of total QA testing websites for schools and office which are now fully functional. Used scrum which is an agile approach to software testing for our QA testing. 4-5 years of total in management experience. I have managed a team of QA testers. Kept a backlog of all our work and ensured projects would be completed on time. Good Self Learning, Problem Solving, Analytical individual with strong interpersonal and communication skills. </w:t>
      </w:r>
    </w:p>
    <w:p w14:paraId="1680AE66" w14:textId="77777777" w:rsidR="00945909" w:rsidRDefault="00945909">
      <w:pPr>
        <w:spacing w:after="0" w:line="240" w:lineRule="auto"/>
        <w:rPr>
          <w:color w:val="555555"/>
          <w:sz w:val="24"/>
          <w:szCs w:val="24"/>
          <w:highlight w:val="white"/>
        </w:rPr>
      </w:pPr>
    </w:p>
    <w:p w14:paraId="61AF33A7" w14:textId="77777777" w:rsidR="00945909" w:rsidRDefault="00114784">
      <w:pPr>
        <w:spacing w:after="0" w:line="240" w:lineRule="auto"/>
        <w:rPr>
          <w:b/>
          <w:color w:val="555555"/>
          <w:sz w:val="24"/>
          <w:szCs w:val="24"/>
          <w:highlight w:val="white"/>
        </w:rPr>
      </w:pPr>
      <w:r>
        <w:rPr>
          <w:b/>
          <w:color w:val="555555"/>
          <w:sz w:val="24"/>
          <w:szCs w:val="24"/>
          <w:highlight w:val="white"/>
        </w:rPr>
        <w:t>TECHNICAL SKILLS:</w:t>
      </w:r>
    </w:p>
    <w:p w14:paraId="195D7B24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Project Manager: Scrum, Agile, SDLC, Sprint </w:t>
      </w:r>
    </w:p>
    <w:p w14:paraId="3249D604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bookmarkStart w:id="0" w:name="_gjdgxs"/>
      <w:bookmarkEnd w:id="0"/>
      <w:r>
        <w:rPr>
          <w:color w:val="555555"/>
          <w:sz w:val="20"/>
          <w:szCs w:val="20"/>
          <w:highlight w:val="white"/>
        </w:rPr>
        <w:t>Languages: SQL, UNIX/Linux, PL/SQL. T-SQL, Unix Shell Scripting, Python, JavaScript, C, C#, C++, .Net, Visual Basic, COBOL, PHP</w:t>
      </w:r>
    </w:p>
    <w:p w14:paraId="55A42B4C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Operating system: Windows, UNIX/Linux </w:t>
      </w:r>
    </w:p>
    <w:p w14:paraId="161DE644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Web technologies: HTML, XML, CSS</w:t>
      </w:r>
    </w:p>
    <w:p w14:paraId="14178883" w14:textId="77777777" w:rsidR="00945909" w:rsidRDefault="00945909">
      <w:pPr>
        <w:spacing w:after="0" w:line="240" w:lineRule="auto"/>
        <w:rPr>
          <w:color w:val="555555"/>
          <w:sz w:val="20"/>
          <w:szCs w:val="20"/>
          <w:highlight w:val="white"/>
        </w:rPr>
      </w:pPr>
    </w:p>
    <w:p w14:paraId="65DCB9D7" w14:textId="77777777" w:rsidR="00945909" w:rsidRDefault="00114784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  <w:r>
        <w:rPr>
          <w:b/>
          <w:color w:val="555555"/>
          <w:sz w:val="24"/>
          <w:szCs w:val="24"/>
          <w:highlight w:val="white"/>
        </w:rPr>
        <w:t>WORK EXPERIENCE</w:t>
      </w:r>
      <w:r>
        <w:rPr>
          <w:b/>
          <w:color w:val="555555"/>
          <w:sz w:val="20"/>
          <w:szCs w:val="20"/>
          <w:highlight w:val="white"/>
        </w:rPr>
        <w:t xml:space="preserve"> </w:t>
      </w:r>
    </w:p>
    <w:p w14:paraId="5FD26C68" w14:textId="77777777" w:rsidR="00945909" w:rsidRDefault="00945909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</w:p>
    <w:p w14:paraId="2695C2ED" w14:textId="77777777" w:rsidR="00945909" w:rsidRDefault="00114784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Care Coordinator</w:t>
      </w:r>
    </w:p>
    <w:p w14:paraId="5A63BC36" w14:textId="77777777" w:rsidR="00945909" w:rsidRDefault="00114784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August 2018 – Present</w:t>
      </w:r>
    </w:p>
    <w:p w14:paraId="3F3853B6" w14:textId="77777777" w:rsidR="00945909" w:rsidRDefault="00114784">
      <w:pPr>
        <w:spacing w:after="0" w:line="240" w:lineRule="auto"/>
        <w:rPr>
          <w:b/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West Health Advocate | Exton, PA</w:t>
      </w:r>
    </w:p>
    <w:p w14:paraId="6EF03CC3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Currently employed as a care coordinator at West Health Advocate. Mainly responsible for maintaining the database for all our approved counselors. Data for the counselors is entered every day, and I have to verify all the information entered is correct and up to date. I am also responsible for a number of clients, research therapists for those clients, look through all their data, and connect them with an appropriate counselor. I work directly with my clients, counselors, and my department</w:t>
      </w:r>
    </w:p>
    <w:p w14:paraId="11580844" w14:textId="77777777" w:rsidR="00945909" w:rsidRDefault="00945909">
      <w:pPr>
        <w:spacing w:after="0" w:line="240" w:lineRule="auto"/>
        <w:ind w:left="720" w:hanging="720"/>
        <w:rPr>
          <w:color w:val="555555"/>
          <w:sz w:val="20"/>
          <w:szCs w:val="20"/>
          <w:highlight w:val="white"/>
        </w:rPr>
      </w:pPr>
    </w:p>
    <w:p w14:paraId="7941E341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Highlights of my time as a Care Coordinator</w:t>
      </w:r>
    </w:p>
    <w:p w14:paraId="07453978" w14:textId="6F5CAD6B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- Being available 24/7 to respond to any issues reported by either a client or management</w:t>
      </w:r>
    </w:p>
    <w:p w14:paraId="05BA66C5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- connect clients with counselors in our database </w:t>
      </w:r>
    </w:p>
    <w:p w14:paraId="5B05538E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br/>
      </w:r>
      <w:r>
        <w:rPr>
          <w:b/>
          <w:color w:val="555555"/>
          <w:sz w:val="20"/>
          <w:szCs w:val="20"/>
          <w:highlight w:val="white"/>
        </w:rPr>
        <w:t>IT Project Manager</w:t>
      </w:r>
    </w:p>
    <w:p w14:paraId="76634D11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May 2015 – August 2018</w:t>
      </w:r>
    </w:p>
    <w:p w14:paraId="5A908740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b/>
          <w:color w:val="555555"/>
          <w:sz w:val="20"/>
          <w:szCs w:val="20"/>
          <w:highlight w:val="white"/>
        </w:rPr>
        <w:t>Praxlinx | Atlanta, GA</w:t>
      </w:r>
      <w:r>
        <w:rPr>
          <w:color w:val="555555"/>
          <w:sz w:val="20"/>
          <w:szCs w:val="20"/>
          <w:highlight w:val="white"/>
        </w:rPr>
        <w:t>  </w:t>
      </w:r>
    </w:p>
    <w:p w14:paraId="75A188AD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Employed to work in a fast-paced 24/7 atmosphere. Mainly responsible for a small team of QA testers. We used scrum to manage the workflow for each of our projects. I communicated daily with our CEO, Clients, and team members about the progression of our current project. After accepting a project, we would hire on testers for the project, created a schedule using scrum, then we implemented the scrum schedule in order to complete our projects on time. We mainly did QA testing on websites for school and small businesses.  </w:t>
      </w:r>
      <w:r>
        <w:rPr>
          <w:color w:val="555555"/>
          <w:sz w:val="20"/>
          <w:szCs w:val="20"/>
          <w:highlight w:val="white"/>
        </w:rPr>
        <w:br/>
        <w:t> </w:t>
      </w:r>
      <w:r>
        <w:rPr>
          <w:color w:val="555555"/>
          <w:sz w:val="20"/>
          <w:szCs w:val="20"/>
          <w:highlight w:val="white"/>
        </w:rPr>
        <w:br/>
        <w:t>Highlights of my career as a IT Project Manager: </w:t>
      </w:r>
    </w:p>
    <w:p w14:paraId="51053A4D" w14:textId="77777777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- Being available 24/7 to respond by either a client of management</w:t>
      </w:r>
      <w:r>
        <w:rPr>
          <w:color w:val="555555"/>
          <w:sz w:val="20"/>
          <w:szCs w:val="20"/>
          <w:highlight w:val="white"/>
        </w:rPr>
        <w:br/>
        <w:t>- Managed a team of QA testers</w:t>
      </w:r>
    </w:p>
    <w:p w14:paraId="0E920840" w14:textId="7BCDC649" w:rsidR="00945909" w:rsidRPr="00D86BB2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- Used Scrum, SDLC, and Sprint to manage our work schedule</w:t>
      </w:r>
      <w:r>
        <w:rPr>
          <w:color w:val="555555"/>
          <w:sz w:val="20"/>
          <w:szCs w:val="20"/>
          <w:highlight w:val="white"/>
        </w:rPr>
        <w:br/>
      </w:r>
    </w:p>
    <w:p w14:paraId="135342FD" w14:textId="3212C8CA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b/>
          <w:color w:val="555555"/>
          <w:sz w:val="24"/>
          <w:szCs w:val="24"/>
          <w:highlight w:val="white"/>
        </w:rPr>
        <w:t xml:space="preserve">EDUCATION: </w:t>
      </w:r>
    </w:p>
    <w:p w14:paraId="7C3D9F2D" w14:textId="7FF09ADE" w:rsidR="00945909" w:rsidRDefault="00114784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>B.S Computer Information Systems May 2017</w:t>
      </w:r>
    </w:p>
    <w:p w14:paraId="319AB370" w14:textId="16E28AF5" w:rsidR="00D86BB2" w:rsidRDefault="00D86BB2">
      <w:pPr>
        <w:spacing w:after="0" w:line="240" w:lineRule="auto"/>
        <w:rPr>
          <w:color w:val="555555"/>
          <w:sz w:val="20"/>
          <w:szCs w:val="20"/>
          <w:highlight w:val="white"/>
        </w:rPr>
      </w:pPr>
    </w:p>
    <w:p w14:paraId="7B466493" w14:textId="15ADB82A" w:rsidR="00D86BB2" w:rsidRDefault="00D86BB2">
      <w:pPr>
        <w:spacing w:after="0" w:line="240" w:lineRule="auto"/>
        <w:rPr>
          <w:b/>
          <w:bCs/>
          <w:color w:val="555555"/>
          <w:sz w:val="24"/>
          <w:szCs w:val="24"/>
          <w:highlight w:val="white"/>
        </w:rPr>
      </w:pPr>
      <w:r>
        <w:rPr>
          <w:b/>
          <w:bCs/>
          <w:color w:val="555555"/>
          <w:sz w:val="24"/>
          <w:szCs w:val="24"/>
          <w:highlight w:val="white"/>
        </w:rPr>
        <w:t>CERTIFICATION:</w:t>
      </w:r>
      <w:bookmarkStart w:id="1" w:name="_GoBack"/>
      <w:bookmarkEnd w:id="1"/>
    </w:p>
    <w:p w14:paraId="0736E41D" w14:textId="57DE0760" w:rsidR="00D86BB2" w:rsidRPr="00D86BB2" w:rsidRDefault="00D86BB2">
      <w:pPr>
        <w:spacing w:after="0" w:line="240" w:lineRule="auto"/>
        <w:rPr>
          <w:color w:val="555555"/>
          <w:sz w:val="20"/>
          <w:szCs w:val="20"/>
          <w:highlight w:val="white"/>
        </w:rPr>
      </w:pPr>
      <w:r>
        <w:rPr>
          <w:color w:val="555555"/>
          <w:sz w:val="20"/>
          <w:szCs w:val="20"/>
          <w:highlight w:val="white"/>
        </w:rPr>
        <w:t xml:space="preserve">Front End Development September 22 2019, Careerfoundry </w:t>
      </w:r>
    </w:p>
    <w:sectPr w:rsidR="00D86BB2" w:rsidRPr="00D86BB2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6F0"/>
    <w:rsid w:val="0004239C"/>
    <w:rsid w:val="000463C8"/>
    <w:rsid w:val="00114784"/>
    <w:rsid w:val="001C0648"/>
    <w:rsid w:val="001C3B47"/>
    <w:rsid w:val="001E26F9"/>
    <w:rsid w:val="006960AF"/>
    <w:rsid w:val="00717FE3"/>
    <w:rsid w:val="007906F0"/>
    <w:rsid w:val="008A7E53"/>
    <w:rsid w:val="00945909"/>
    <w:rsid w:val="00D8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8563"/>
  <w15:docId w15:val="{967F6816-74B0-4041-AA71-2D2A4024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A545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545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545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ntact-label">
    <w:name w:val="contact-label"/>
    <w:basedOn w:val="DefaultParagraphFont"/>
    <w:rsid w:val="00A545C6"/>
  </w:style>
  <w:style w:type="character" w:styleId="Strong">
    <w:name w:val="Strong"/>
    <w:basedOn w:val="DefaultParagraphFont"/>
    <w:uiPriority w:val="22"/>
    <w:qFormat/>
    <w:rsid w:val="00A545C6"/>
    <w:rPr>
      <w:b/>
      <w:bCs/>
    </w:rPr>
  </w:style>
  <w:style w:type="character" w:styleId="Hyperlink">
    <w:name w:val="Hyperlink"/>
    <w:basedOn w:val="DefaultParagraphFont"/>
    <w:uiPriority w:val="99"/>
    <w:unhideWhenUsed/>
    <w:rsid w:val="00A545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A545C6"/>
    <w:rPr>
      <w:color w:val="2B579A"/>
      <w:shd w:val="clear" w:color="auto" w:fill="E6E6E6"/>
    </w:rPr>
  </w:style>
  <w:style w:type="paragraph" w:customStyle="1" w:styleId="Normal1">
    <w:name w:val="Normal1"/>
    <w:basedOn w:val="Normal"/>
    <w:rsid w:val="00A5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A545C6"/>
  </w:style>
  <w:style w:type="paragraph" w:customStyle="1" w:styleId="description">
    <w:name w:val="description"/>
    <w:basedOn w:val="Normal"/>
    <w:rsid w:val="00A5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char">
    <w:name w:val="description__char"/>
    <w:basedOn w:val="DefaultParagraphFont"/>
    <w:rsid w:val="00A545C6"/>
  </w:style>
  <w:style w:type="character" w:customStyle="1" w:styleId="apple-converted-space">
    <w:name w:val="apple-converted-space"/>
    <w:basedOn w:val="DefaultParagraphFont"/>
    <w:rsid w:val="00A545C6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Ramanjulu</dc:creator>
  <cp:lastModifiedBy>Michael Ramanjulu</cp:lastModifiedBy>
  <cp:revision>4</cp:revision>
  <dcterms:created xsi:type="dcterms:W3CDTF">2019-07-25T01:26:00Z</dcterms:created>
  <dcterms:modified xsi:type="dcterms:W3CDTF">2019-09-23T13:17:00Z</dcterms:modified>
</cp:coreProperties>
</file>